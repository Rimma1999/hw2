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2" w:type="pct"/>
        <w:tblInd w:w="-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3970"/>
        <w:gridCol w:w="425"/>
        <w:gridCol w:w="5633"/>
      </w:tblGrid>
      <w:tr w:rsidR="00B93310" w:rsidRPr="00B71FE9" w:rsidTr="00250BF3">
        <w:tc>
          <w:tcPr>
            <w:tcW w:w="3970" w:type="dxa"/>
          </w:tcPr>
          <w:p w:rsidR="004A61A5" w:rsidRDefault="004A61A5" w:rsidP="00E47DA0">
            <w:pPr>
              <w:pStyle w:val="1"/>
              <w:rPr>
                <w:rFonts w:cs="Arial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148.5pt">
                  <v:imagedata r:id="rId8" o:title="hUg62HOdR58"/>
                </v:shape>
              </w:pict>
            </w:r>
            <w:r>
              <w:rPr>
                <w:rFonts w:cs="Arial"/>
                <w:b/>
                <w:sz w:val="24"/>
                <w:szCs w:val="24"/>
              </w:rPr>
              <w:t xml:space="preserve"> </w:t>
            </w:r>
          </w:p>
          <w:p w:rsidR="00B93310" w:rsidRPr="00E47DA0" w:rsidRDefault="00D86105" w:rsidP="00E47DA0">
            <w:pPr>
              <w:pStyle w:val="1"/>
              <w:rPr>
                <w:rFonts w:cs="Arial"/>
                <w:b/>
                <w:sz w:val="24"/>
                <w:szCs w:val="24"/>
              </w:rPr>
            </w:pPr>
            <w:sdt>
              <w:sdtPr>
                <w:rPr>
                  <w:rFonts w:cs="Arial"/>
                  <w:b/>
                  <w:sz w:val="24"/>
                  <w:szCs w:val="24"/>
                </w:rPr>
                <w:alias w:val="Ваше имя:"/>
                <w:tag w:val="Ваше имя:"/>
                <w:id w:val="-1220516334"/>
                <w:placeholder>
                  <w:docPart w:val="D500CD781FEF47F5A54D581D05B9E16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0B2EDF">
                  <w:rPr>
                    <w:rFonts w:cs="Arial"/>
                    <w:b/>
                    <w:sz w:val="24"/>
                    <w:szCs w:val="24"/>
                  </w:rPr>
                  <w:t>Мальцева Римма, 05.11.1999</w:t>
                </w:r>
              </w:sdtContent>
            </w:sdt>
          </w:p>
          <w:tbl>
            <w:tblPr>
              <w:tblW w:w="3969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3969"/>
            </w:tblGrid>
            <w:tr w:rsidR="00441EB9" w:rsidRPr="00B71FE9" w:rsidTr="00250BF3">
              <w:trPr>
                <w:trHeight w:val="20"/>
              </w:trPr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Полилиния 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Полилиния 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9FEED9" id="Группа 43" o:spid="_x0000_s1026" alt="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NW45x6EFAAAhXIAAA4AAAAA&#10;AAAAAAAAAAAALgIAAGRycy9lMm9Eb2MueG1sUEsBAi0AFAAGAAgAAAAhAGhHG9DYAAAAAwEAAA8A&#10;AAAAAAAAAAAAAAAA3hYAAGRycy9kb3ducmV2LnhtbFBLBQYAAAAABAAEAPMAAADjFwAAAAA=&#10;">
                            <v:shape id="Полилиния 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Полилиния 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250BF3">
              <w:trPr>
                <w:trHeight w:val="25"/>
              </w:trPr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4E6C6A" w:rsidRDefault="00D86105" w:rsidP="004E6C6A">
                  <w:pPr>
                    <w:pStyle w:val="3"/>
                    <w:rPr>
                      <w:rFonts w:cs="Arial"/>
                      <w:lang w:val="en-US"/>
                    </w:rPr>
                  </w:pPr>
                  <w:hyperlink r:id="rId9" w:history="1">
                    <w:r w:rsidR="004E6C6A" w:rsidRPr="00F1354D">
                      <w:rPr>
                        <w:rStyle w:val="af"/>
                        <w:rFonts w:cs="Arial"/>
                        <w:lang w:val="en-US"/>
                      </w:rPr>
                      <w:t>rmmaltseva@edu.hse.ru</w:t>
                    </w:r>
                  </w:hyperlink>
                </w:p>
              </w:tc>
            </w:tr>
            <w:tr w:rsidR="00441EB9" w:rsidRPr="00B71FE9" w:rsidTr="00250BF3"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Полилиния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Полилиния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03DB370" id="Группа 37" o:spid="_x0000_s1026" alt="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QZtky4olAAD93gAADgAAAAAAAAAAAAAAAAAuAgAAZHJzL2Uyb0RvYy54bWxQSwEC&#10;LQAUAAYACAAAACEAaEcb0NgAAAADAQAADwAAAAAAAAAAAAAAAADkJwAAZHJzL2Rvd25yZXYueG1s&#10;UEsFBgAAAAAEAAQA8wAAAOkoAAAAAA==&#10;">
                            <v:shape id="Полилиния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B71FE9" w:rsidTr="00250BF3">
              <w:trPr>
                <w:trHeight w:val="25"/>
              </w:trPr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4E6C6A" w:rsidRDefault="004E6C6A" w:rsidP="004E6C6A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89055420511</w:t>
                  </w:r>
                </w:p>
              </w:tc>
            </w:tr>
            <w:tr w:rsidR="00441EB9" w:rsidRPr="00B71FE9" w:rsidTr="00250BF3">
              <w:trPr>
                <w:trHeight w:val="20"/>
              </w:trPr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Группа 31" descr="Значок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Полилиния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Полилиния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43FD5D1" id="Группа 31" o:spid="_x0000_s1026" alt="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tKIh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I5mW0oiGQAAiowAAA4AAAAAAAAAAAAAAAAALgIAAGRy&#10;cy9lMm9Eb2MueG1sUEsBAi0AFAAGAAgAAAAhAGhHG9DYAAAAAwEAAA8AAAAAAAAAAAAAAAAAfBsA&#10;AGRycy9kb3ducmV2LnhtbFBLBQYAAAAABAAEAPMAAACBHAAAAAA=&#10;">
                            <v:shape id="Полилиния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4A61A5" w:rsidTr="00250BF3">
              <w:trPr>
                <w:trHeight w:val="622"/>
              </w:trPr>
              <w:tc>
                <w:tcPr>
                  <w:tcW w:w="3969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E6C6A" w:rsidRPr="00250BF3" w:rsidRDefault="004E6C6A" w:rsidP="00250BF3">
                  <w:pPr>
                    <w:pStyle w:val="3"/>
                    <w:rPr>
                      <w:rFonts w:eastAsiaTheme="minorHAnsi" w:cs="Arial"/>
                      <w:sz w:val="18"/>
                      <w:szCs w:val="18"/>
                      <w:lang w:val="en-US"/>
                    </w:rPr>
                  </w:pPr>
                  <w:r w:rsidRPr="00250BF3">
                    <w:rPr>
                      <w:rFonts w:eastAsiaTheme="minorHAnsi" w:cs="Arial"/>
                      <w:sz w:val="18"/>
                      <w:szCs w:val="18"/>
                      <w:lang w:val="en-US"/>
                    </w:rPr>
                    <w:t>https://www.youtube.com/channel/UCd-x4BWBhwIcmrEV3XUFPdQ?view_as=subscriber</w:t>
                  </w:r>
                </w:p>
              </w:tc>
            </w:tr>
            <w:tr w:rsidR="005A7E57" w:rsidRPr="00B71FE9" w:rsidTr="00250BF3">
              <w:trPr>
                <w:trHeight w:val="2008"/>
              </w:trPr>
              <w:tc>
                <w:tcPr>
                  <w:tcW w:w="3969" w:type="dxa"/>
                  <w:tcMar>
                    <w:top w:w="374" w:type="dxa"/>
                    <w:bottom w:w="115" w:type="dxa"/>
                  </w:tcMar>
                </w:tcPr>
                <w:p w:rsidR="002C77B9" w:rsidRPr="00B71FE9" w:rsidRDefault="00D86105" w:rsidP="002C77B9">
                  <w:pPr>
                    <w:pStyle w:val="3"/>
                    <w:rPr>
                      <w:rFonts w:cs="Arial"/>
                    </w:rPr>
                  </w:pPr>
                  <w:sdt>
                    <w:sdtPr>
                      <w:rPr>
                        <w:rFonts w:cs="Arial"/>
                      </w:rPr>
                      <w:alias w:val="Цель:"/>
                      <w:tag w:val="Цель:"/>
                      <w:id w:val="319159961"/>
                      <w:placeholder>
                        <w:docPart w:val="6E3C196231B94BF79484E377485F94E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71FE9">
                        <w:rPr>
                          <w:rFonts w:cs="Arial"/>
                          <w:lang w:bidi="ru-RU"/>
                        </w:rPr>
                        <w:t>Цель</w:t>
                      </w:r>
                    </w:sdtContent>
                  </w:sdt>
                </w:p>
                <w:p w:rsidR="005A7E57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  <w:r w:rsidRPr="00B71FE9">
                    <w:rPr>
                      <w:rFonts w:cs="Arial"/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Прямая соединительная линия 83" descr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0BD7804" id="Прямая соединительная линия 83" o:spid="_x0000_s1026" alt="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B71FE9" w:rsidRDefault="004E6C6A" w:rsidP="004E6C6A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Получить место именно в вашей организации, так как она</w:t>
                  </w:r>
                  <w:r w:rsidR="00250BF3">
                    <w:rPr>
                      <w:rFonts w:cs="Arial"/>
                    </w:rPr>
                    <w:t xml:space="preserve"> перспекти</w:t>
                  </w:r>
                  <w:r>
                    <w:rPr>
                      <w:rFonts w:cs="Arial"/>
                    </w:rPr>
                    <w:t>вна и даёт возможности развития профессиональных навыков каждому сотруднику.</w:t>
                  </w:r>
                </w:p>
              </w:tc>
            </w:tr>
          </w:tbl>
          <w:p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425" w:type="dxa"/>
          </w:tcPr>
          <w:p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563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268"/>
              <w:gridCol w:w="365"/>
            </w:tblGrid>
            <w:tr w:rsidR="008F6337" w:rsidRPr="00B71FE9" w:rsidTr="00072235">
              <w:trPr>
                <w:gridAfter w:val="1"/>
                <w:wAfter w:w="360" w:type="dxa"/>
                <w:trHeight w:val="2703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072235" w:rsidP="008F6337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Достижения</w:t>
                  </w:r>
                </w:p>
                <w:p w:rsidR="00072235" w:rsidRDefault="00072235" w:rsidP="00E47DA0">
                  <w:pPr>
                    <w:pStyle w:val="af0"/>
                    <w:numPr>
                      <w:ilvl w:val="0"/>
                      <w:numId w:val="3"/>
                    </w:numPr>
                    <w:jc w:val="left"/>
                  </w:pPr>
                  <w:r>
                    <w:t xml:space="preserve">2003-2015: </w:t>
                  </w:r>
                  <w:proofErr w:type="spellStart"/>
                  <w:r>
                    <w:t>бально</w:t>
                  </w:r>
                  <w:proofErr w:type="spellEnd"/>
                  <w:r>
                    <w:t>-спортивные танцы, звание мастер спорта, танцевальный клуб «Майкл», г. Ростов-на-Дону.</w:t>
                  </w:r>
                </w:p>
                <w:p w:rsidR="00072235" w:rsidRDefault="00072235" w:rsidP="00E47DA0">
                  <w:pPr>
                    <w:pStyle w:val="af0"/>
                    <w:numPr>
                      <w:ilvl w:val="0"/>
                      <w:numId w:val="3"/>
                    </w:numPr>
                    <w:jc w:val="left"/>
                  </w:pPr>
                  <w:r>
                    <w:t>2015: получение сертификата Гёте института о владении немецким языком на уровне В1.</w:t>
                  </w:r>
                </w:p>
                <w:p w:rsidR="008F6337" w:rsidRPr="00E47DA0" w:rsidRDefault="00072235" w:rsidP="00E47DA0">
                  <w:pPr>
                    <w:pStyle w:val="af0"/>
                    <w:numPr>
                      <w:ilvl w:val="0"/>
                      <w:numId w:val="3"/>
                    </w:numPr>
                    <w:jc w:val="left"/>
                    <w:rPr>
                      <w:rFonts w:cs="Arial"/>
                    </w:rPr>
                  </w:pPr>
                  <w:r>
                    <w:t>2016: призёр регионального этапа Всероссийской олимпиады по немецкому языку.</w:t>
                  </w:r>
                </w:p>
              </w:tc>
            </w:tr>
            <w:tr w:rsidR="008F6337" w:rsidRPr="00B71FE9" w:rsidTr="00072235">
              <w:trPr>
                <w:gridAfter w:val="1"/>
                <w:wAfter w:w="360" w:type="dxa"/>
                <w:trHeight w:val="2731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D86105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1016F189EE3F48289F5D89123C1628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p w:rsidR="008F6337" w:rsidRDefault="004E6C6A" w:rsidP="00E47DA0">
                  <w:pPr>
                    <w:pStyle w:val="5"/>
                    <w:numPr>
                      <w:ilvl w:val="0"/>
                      <w:numId w:val="2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2006-2017: школа №53 с углубленны</w:t>
                  </w:r>
                  <w:r w:rsidR="00072235">
                    <w:rPr>
                      <w:rFonts w:cs="Arial"/>
                    </w:rPr>
                    <w:t xml:space="preserve">м изучением немецкого языка, г. </w:t>
                  </w:r>
                  <w:r>
                    <w:rPr>
                      <w:rFonts w:cs="Arial"/>
                    </w:rPr>
                    <w:t>Ростов-на-Дону.</w:t>
                  </w:r>
                </w:p>
                <w:p w:rsidR="00072235" w:rsidRDefault="00072235" w:rsidP="00E47DA0">
                  <w:pPr>
                    <w:pStyle w:val="af0"/>
                    <w:numPr>
                      <w:ilvl w:val="0"/>
                      <w:numId w:val="2"/>
                    </w:numPr>
                    <w:jc w:val="both"/>
                  </w:pPr>
                  <w:r>
                    <w:t>2010-2016: получение диплома об окончании музыкальной школы имени Чайковского, специализация фортепиано, г. Ростов-на-Дону.</w:t>
                  </w:r>
                </w:p>
                <w:p w:rsidR="00072235" w:rsidRPr="00072235" w:rsidRDefault="00E47DA0" w:rsidP="000B2EDF">
                  <w:pPr>
                    <w:pStyle w:val="af0"/>
                    <w:numPr>
                      <w:ilvl w:val="0"/>
                      <w:numId w:val="2"/>
                    </w:numPr>
                    <w:jc w:val="both"/>
                  </w:pPr>
                  <w:r>
                    <w:t>2017-2021: НИУ ВШЭ, направление «лингвистика», факультет «Иностранные языки и межкультурная коммуникация», г. Москва.</w:t>
                  </w:r>
                </w:p>
              </w:tc>
            </w:tr>
            <w:tr w:rsidR="00072235" w:rsidRPr="00B71FE9" w:rsidTr="00E47DA0">
              <w:trPr>
                <w:trHeight w:val="2025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E47DA0" w:rsidRDefault="00072235" w:rsidP="00E47DA0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владение языками</w:t>
                  </w:r>
                </w:p>
                <w:p w:rsidR="00E47DA0" w:rsidRPr="00E47DA0" w:rsidRDefault="00E47DA0" w:rsidP="00E47DA0">
                  <w:pPr>
                    <w:pStyle w:val="af0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 w:rsidRPr="00E47DA0">
                    <w:rPr>
                      <w:rFonts w:cs="Arial"/>
                    </w:rPr>
                    <w:t xml:space="preserve">Английский язык – уровень А2-В1. </w:t>
                  </w:r>
                </w:p>
                <w:p w:rsidR="00E47DA0" w:rsidRPr="00E47DA0" w:rsidRDefault="00E47DA0" w:rsidP="00E47DA0">
                  <w:pPr>
                    <w:pStyle w:val="af0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 w:rsidRPr="00E47DA0">
                    <w:rPr>
                      <w:rFonts w:cs="Arial"/>
                    </w:rPr>
                    <w:t>Немецкий язык – уровень В2-С1.</w:t>
                  </w:r>
                </w:p>
                <w:p w:rsidR="00E47DA0" w:rsidRPr="00E47DA0" w:rsidRDefault="00E47DA0" w:rsidP="00E47DA0">
                  <w:pPr>
                    <w:pStyle w:val="af0"/>
                    <w:numPr>
                      <w:ilvl w:val="0"/>
                      <w:numId w:val="1"/>
                    </w:numPr>
                    <w:jc w:val="both"/>
                    <w:rPr>
                      <w:rFonts w:cs="Arial"/>
                    </w:rPr>
                  </w:pPr>
                  <w:r w:rsidRPr="00E47DA0">
                    <w:rPr>
                      <w:rFonts w:cs="Arial"/>
                    </w:rPr>
                    <w:t>Китайский язык – уровень А1.</w:t>
                  </w:r>
                </w:p>
                <w:p w:rsidR="00072235" w:rsidRPr="00E47DA0" w:rsidRDefault="00E47DA0" w:rsidP="00E47DA0">
                  <w:pPr>
                    <w:tabs>
                      <w:tab w:val="left" w:pos="2280"/>
                    </w:tabs>
                  </w:pPr>
                  <w:r>
                    <w:tab/>
                  </w:r>
                </w:p>
              </w:tc>
              <w:tc>
                <w:tcPr>
                  <w:tcW w:w="360" w:type="dxa"/>
                </w:tcPr>
                <w:p w:rsidR="00072235" w:rsidRPr="00B71FE9" w:rsidRDefault="00E47DA0">
                  <w:pPr>
                    <w:rPr>
                      <w:caps/>
                    </w:rPr>
                  </w:pPr>
                  <w:r>
                    <w:rPr>
                      <w:caps/>
                    </w:rPr>
                    <w:tab/>
                  </w:r>
                  <w:r>
                    <w:rPr>
                      <w:caps/>
                    </w:rPr>
                    <w:tab/>
                  </w:r>
                </w:p>
              </w:tc>
            </w:tr>
            <w:tr w:rsidR="008F6337" w:rsidRPr="00B71FE9" w:rsidTr="00B85871">
              <w:trPr>
                <w:gridAfter w:val="1"/>
                <w:wAfter w:w="360" w:type="dxa"/>
              </w:trPr>
              <w:tc>
                <w:tcPr>
                  <w:tcW w:w="5191" w:type="dxa"/>
                </w:tcPr>
                <w:p w:rsidR="00072235" w:rsidRPr="00072235" w:rsidRDefault="00072235" w:rsidP="00072235">
                  <w:pPr>
                    <w:pStyle w:val="2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Хобби</w:t>
                  </w:r>
                </w:p>
              </w:tc>
            </w:tr>
          </w:tbl>
          <w:p w:rsidR="008F6337" w:rsidRPr="00B71FE9" w:rsidRDefault="00E47DA0" w:rsidP="003856C9">
            <w:pPr>
              <w:rPr>
                <w:rFonts w:cs="Arial"/>
              </w:rPr>
            </w:pPr>
            <w:r>
              <w:rPr>
                <w:rFonts w:cs="Arial"/>
              </w:rPr>
              <w:t xml:space="preserve">Увлекаюсь психологией, посещаю различные тренинги, в свободное время предпочитаю писать собственные рекомендации или стихи. </w:t>
            </w:r>
          </w:p>
        </w:tc>
      </w:tr>
    </w:tbl>
    <w:p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B71FE9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105" w:rsidRDefault="00D86105" w:rsidP="003856C9">
      <w:pPr>
        <w:spacing w:after="0" w:line="240" w:lineRule="auto"/>
      </w:pPr>
      <w:r>
        <w:separator/>
      </w:r>
    </w:p>
  </w:endnote>
  <w:endnote w:type="continuationSeparator" w:id="0">
    <w:p w:rsidR="00D86105" w:rsidRDefault="00D8610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132E4B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4A61A5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937F4F2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C2fpZAthoAAIG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105" w:rsidRDefault="00D86105" w:rsidP="003856C9">
      <w:pPr>
        <w:spacing w:after="0" w:line="240" w:lineRule="auto"/>
      </w:pPr>
      <w:r>
        <w:separator/>
      </w:r>
    </w:p>
  </w:footnote>
  <w:footnote w:type="continuationSeparator" w:id="0">
    <w:p w:rsidR="00D86105" w:rsidRDefault="00D8610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B330E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jfLxcAAGm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AULiN8vFwAAaa0AAA4A&#10;AAAAAAAAAAAAAAAALgIAAGRycy9lMm9Eb2MueG1sUEsBAi0AFAAGAAgAAAAhAEzxCuXcAAAABQEA&#10;AA8AAAAAAAAAAAAAAAAAiRkAAGRycy9kb3ducmV2LnhtbFBLBQYAAAAABAAEAPMAAACS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FCCFFA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wbK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E31BE"/>
    <w:multiLevelType w:val="hybridMultilevel"/>
    <w:tmpl w:val="E63AE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B0934"/>
    <w:multiLevelType w:val="hybridMultilevel"/>
    <w:tmpl w:val="695C8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8395A"/>
    <w:multiLevelType w:val="hybridMultilevel"/>
    <w:tmpl w:val="ED662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6A"/>
    <w:rsid w:val="00052BE1"/>
    <w:rsid w:val="00072235"/>
    <w:rsid w:val="0007412A"/>
    <w:rsid w:val="000B2EDF"/>
    <w:rsid w:val="0010199E"/>
    <w:rsid w:val="001765FE"/>
    <w:rsid w:val="0019561F"/>
    <w:rsid w:val="001B32D2"/>
    <w:rsid w:val="00250BF3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835D4"/>
    <w:rsid w:val="004A61A5"/>
    <w:rsid w:val="004D22BB"/>
    <w:rsid w:val="004E6C6A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04599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86105"/>
    <w:rsid w:val="00DC79BB"/>
    <w:rsid w:val="00E34D58"/>
    <w:rsid w:val="00E47DA0"/>
    <w:rsid w:val="00E64847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8C3C-F957-4301-99AE-26613527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character" w:styleId="af">
    <w:name w:val="Hyperlink"/>
    <w:basedOn w:val="a0"/>
    <w:uiPriority w:val="99"/>
    <w:unhideWhenUsed/>
    <w:rsid w:val="004E6C6A"/>
    <w:rPr>
      <w:color w:val="0563C1" w:themeColor="hyperlink"/>
      <w:u w:val="single"/>
    </w:rPr>
  </w:style>
  <w:style w:type="paragraph" w:styleId="af0">
    <w:name w:val="List Paragraph"/>
    <w:basedOn w:val="a"/>
    <w:uiPriority w:val="34"/>
    <w:unhideWhenUsed/>
    <w:qFormat/>
    <w:rsid w:val="00E4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mmaltseva@edu.hse.ru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5;&#1074;&#1075;&#1077;&#1085;&#1080;&#1103;\AppData\Roaming\Microsoft\&#1064;&#1072;&#1073;&#1083;&#1086;&#1085;&#1099;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00CD781FEF47F5A54D581D05B9E1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B373EF-1280-4EAF-B9E9-E4FEDAA15430}"/>
      </w:docPartPr>
      <w:docPartBody>
        <w:p w:rsidR="00785FA9" w:rsidRDefault="00B16E27">
          <w:pPr>
            <w:pStyle w:val="D500CD781FEF47F5A54D581D05B9E16D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  <w:docPart>
      <w:docPartPr>
        <w:name w:val="6E3C196231B94BF79484E377485F94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B5B1B5-0FED-4A35-A4C3-A34DC7A8FAE1}"/>
      </w:docPartPr>
      <w:docPartBody>
        <w:p w:rsidR="00785FA9" w:rsidRDefault="00B16E27">
          <w:pPr>
            <w:pStyle w:val="6E3C196231B94BF79484E377485F94E4"/>
          </w:pPr>
          <w:r w:rsidRPr="00B71FE9">
            <w:rPr>
              <w:rFonts w:cs="Arial"/>
              <w:lang w:bidi="ru-RU"/>
            </w:rPr>
            <w:t>Цель</w:t>
          </w:r>
        </w:p>
      </w:docPartBody>
    </w:docPart>
    <w:docPart>
      <w:docPartPr>
        <w:name w:val="1016F189EE3F48289F5D89123C1628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BBDFA9-2149-4D47-9412-70DF6DFBBA27}"/>
      </w:docPartPr>
      <w:docPartBody>
        <w:p w:rsidR="00785FA9" w:rsidRDefault="00B16E27">
          <w:pPr>
            <w:pStyle w:val="1016F189EE3F48289F5D89123C1628C6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E27"/>
    <w:rsid w:val="006E311C"/>
    <w:rsid w:val="00785FA9"/>
    <w:rsid w:val="00B1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00CD781FEF47F5A54D581D05B9E16D">
    <w:name w:val="D500CD781FEF47F5A54D581D05B9E16D"/>
  </w:style>
  <w:style w:type="paragraph" w:customStyle="1" w:styleId="2CB282790B444B7682FFCC3DEADD841A">
    <w:name w:val="2CB282790B444B7682FFCC3DEADD841A"/>
  </w:style>
  <w:style w:type="paragraph" w:customStyle="1" w:styleId="B41B154351774823B2AF74A761CFA843">
    <w:name w:val="B41B154351774823B2AF74A761CFA843"/>
  </w:style>
  <w:style w:type="paragraph" w:customStyle="1" w:styleId="E9A398B4E33447B6960C401203A20C10">
    <w:name w:val="E9A398B4E33447B6960C401203A20C10"/>
  </w:style>
  <w:style w:type="paragraph" w:customStyle="1" w:styleId="BB23FFD7942C49708BF910BEB9E3E48A">
    <w:name w:val="BB23FFD7942C49708BF910BEB9E3E48A"/>
  </w:style>
  <w:style w:type="paragraph" w:customStyle="1" w:styleId="6E3C196231B94BF79484E377485F94E4">
    <w:name w:val="6E3C196231B94BF79484E377485F94E4"/>
  </w:style>
  <w:style w:type="paragraph" w:customStyle="1" w:styleId="C56C43719E93420FB1B7EA4827F7BC26">
    <w:name w:val="C56C43719E93420FB1B7EA4827F7BC26"/>
  </w:style>
  <w:style w:type="paragraph" w:customStyle="1" w:styleId="E69296A249B44C6085BDD6C638E3FE16">
    <w:name w:val="E69296A249B44C6085BDD6C638E3FE16"/>
  </w:style>
  <w:style w:type="paragraph" w:customStyle="1" w:styleId="0632139A9AB54430BED820EB8C4E0071">
    <w:name w:val="0632139A9AB54430BED820EB8C4E0071"/>
  </w:style>
  <w:style w:type="paragraph" w:customStyle="1" w:styleId="E42CED6EC2AF40399161DF009B4D5DA1">
    <w:name w:val="E42CED6EC2AF40399161DF009B4D5DA1"/>
  </w:style>
  <w:style w:type="paragraph" w:customStyle="1" w:styleId="A333062F338D4110B02C06F3C653CC1E">
    <w:name w:val="A333062F338D4110B02C06F3C653CC1E"/>
  </w:style>
  <w:style w:type="paragraph" w:customStyle="1" w:styleId="B164FDDA32564DADA5F4FB46B702D676">
    <w:name w:val="B164FDDA32564DADA5F4FB46B702D676"/>
  </w:style>
  <w:style w:type="paragraph" w:customStyle="1" w:styleId="4749F2C11C6F491DA9221E64DC7CF85E">
    <w:name w:val="4749F2C11C6F491DA9221E64DC7CF85E"/>
  </w:style>
  <w:style w:type="paragraph" w:customStyle="1" w:styleId="71C5251296954EF2AFD7F8A9864208A4">
    <w:name w:val="71C5251296954EF2AFD7F8A9864208A4"/>
  </w:style>
  <w:style w:type="paragraph" w:customStyle="1" w:styleId="7FBA61FC0D714E1A9C37ECCE2AE1ACE3">
    <w:name w:val="7FBA61FC0D714E1A9C37ECCE2AE1ACE3"/>
  </w:style>
  <w:style w:type="paragraph" w:customStyle="1" w:styleId="F56D38FC67644CDCADB56056F2C6BC15">
    <w:name w:val="F56D38FC67644CDCADB56056F2C6BC15"/>
  </w:style>
  <w:style w:type="paragraph" w:customStyle="1" w:styleId="1016F189EE3F48289F5D89123C1628C6">
    <w:name w:val="1016F189EE3F48289F5D89123C1628C6"/>
  </w:style>
  <w:style w:type="paragraph" w:customStyle="1" w:styleId="DC258056F1D8477AA0DB3D015D121821">
    <w:name w:val="DC258056F1D8477AA0DB3D015D121821"/>
  </w:style>
  <w:style w:type="paragraph" w:customStyle="1" w:styleId="382C44FC7B354152847C7775A5044D10">
    <w:name w:val="382C44FC7B354152847C7775A5044D10"/>
  </w:style>
  <w:style w:type="paragraph" w:customStyle="1" w:styleId="C0DB6026C3264C56B92E4F44B0D99339">
    <w:name w:val="C0DB6026C3264C56B92E4F44B0D99339"/>
  </w:style>
  <w:style w:type="paragraph" w:customStyle="1" w:styleId="3DE739B1BDF44B4A8076DD1F56184DA3">
    <w:name w:val="3DE739B1BDF44B4A8076DD1F56184DA3"/>
  </w:style>
  <w:style w:type="paragraph" w:customStyle="1" w:styleId="D108DB267AE2428FB8F0C04036A1AC3A">
    <w:name w:val="D108DB267AE2428FB8F0C04036A1A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F1F4D-14B4-4614-83A7-F9FD9B266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43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Мальцева Римма, 05.11.1999</dc:creator>
  <cp:keywords/>
  <dc:description/>
  <cp:lastModifiedBy>Пользователь Windows</cp:lastModifiedBy>
  <cp:revision>3</cp:revision>
  <cp:lastPrinted>2018-01-27T19:51:00Z</cp:lastPrinted>
  <dcterms:created xsi:type="dcterms:W3CDTF">2018-01-27T19:12:00Z</dcterms:created>
  <dcterms:modified xsi:type="dcterms:W3CDTF">2018-01-27T19:55:00Z</dcterms:modified>
</cp:coreProperties>
</file>